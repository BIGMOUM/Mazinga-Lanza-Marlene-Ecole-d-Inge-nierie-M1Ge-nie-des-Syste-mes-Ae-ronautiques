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</w:tblPr>
      <w:tblGrid>
        <w:gridCol w:w="4896"/>
        <w:gridCol w:w="3744"/>
      </w:tblGrid>
      <w:tr w:rsidR="007A0F44" w:rsidRPr="00565B06" w14:paraId="2A47AB6B" w14:textId="77777777" w:rsidTr="00A51519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2B4B6B8D" w14:textId="386BA7AA" w:rsidR="007A0F44" w:rsidRPr="00565B06" w:rsidRDefault="006B1142" w:rsidP="00A51519">
            <w:pPr>
              <w:pStyle w:val="Title"/>
            </w:pPr>
            <w:r>
              <w:t xml:space="preserve">MAZINgA </w:t>
            </w:r>
          </w:p>
          <w:p w14:paraId="0769DC17" w14:textId="336803EF" w:rsidR="007A0F44" w:rsidRPr="00565B06" w:rsidRDefault="006B1142" w:rsidP="00A51519">
            <w:pPr>
              <w:pStyle w:val="Subtitle"/>
            </w:pPr>
            <w:r>
              <w:t>Lanza Marlene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032D05FF" w14:textId="70F65FF3" w:rsidR="007A0F44" w:rsidRPr="006B1142" w:rsidRDefault="00A51519" w:rsidP="00A51519">
            <w:pPr>
              <w:pStyle w:val="ContactInfo"/>
              <w:rPr>
                <w:lang w:val="fr-CD"/>
              </w:rPr>
            </w:pPr>
            <w:sdt>
              <w:sdtPr>
                <w:rPr>
                  <w:lang w:val="fr-CD"/>
                </w:rPr>
                <w:alias w:val="Enter address:"/>
                <w:tag w:val="Enter address:"/>
                <w:id w:val="-989020281"/>
                <w:placeholder>
                  <w:docPart w:val="E418A0FA17274A06BB230F3CED371D0C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6B1142" w:rsidRPr="006B1142">
                  <w:rPr>
                    <w:lang w:val="fr-CD"/>
                  </w:rPr>
                  <w:t>Casablanca, Maarif/Fourat</w:t>
                </w:r>
              </w:sdtContent>
            </w:sdt>
            <w:r w:rsidR="007A0F44" w:rsidRPr="006B1142">
              <w:rPr>
                <w:lang w:val="fr-CD"/>
              </w:rPr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3450FED" wp14:editId="3B80F055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A6CFD8B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14BBE7B" w14:textId="16E181B5" w:rsidR="007A0F44" w:rsidRPr="006B1142" w:rsidRDefault="00A51519" w:rsidP="00A51519">
            <w:pPr>
              <w:pStyle w:val="ContactInfo"/>
              <w:rPr>
                <w:lang w:val="fr-CD"/>
              </w:rPr>
            </w:pPr>
            <w:sdt>
              <w:sdtPr>
                <w:rPr>
                  <w:lang w:val="fr-CD"/>
                </w:rPr>
                <w:alias w:val="Enter phone:"/>
                <w:tag w:val="Enter phone:"/>
                <w:id w:val="381135673"/>
                <w:placeholder>
                  <w:docPart w:val="BAC8DDDC27AA44ECA23098599F77B9D8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6B1142" w:rsidRPr="006B1142">
                  <w:rPr>
                    <w:lang w:val="fr-CD"/>
                  </w:rPr>
                  <w:t>0638298866</w:t>
                </w:r>
              </w:sdtContent>
            </w:sdt>
            <w:r w:rsidR="007A0F44" w:rsidRPr="006B1142">
              <w:rPr>
                <w:lang w:val="fr-CD"/>
              </w:rPr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5C90C2D2" wp14:editId="388ED93E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C9033E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1D77365" w14:textId="73C055B1" w:rsidR="007A0F44" w:rsidRPr="006B1142" w:rsidRDefault="00A51519" w:rsidP="00A51519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07E23F0FE5F34239A598029C5B6EC71B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6B1142" w:rsidRPr="006B1142">
                  <w:t>marlenemazinga2017@gmail.com</w:t>
                </w:r>
              </w:sdtContent>
            </w:sdt>
            <w:r w:rsidR="007A0F44" w:rsidRPr="006B1142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5B30E907" wp14:editId="7E6892A6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619E13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417293BA" w14:textId="19A94BF2" w:rsidR="007A0F44" w:rsidRDefault="00A51519" w:rsidP="00A51519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0B67A80C6C39477F8557C6523560F0C3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r w:rsidR="006B1142">
                  <w:t>Marlene Mazinga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CCED3BB" wp14:editId="759D7649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360085B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639A1C97" w14:textId="0576A260" w:rsidR="007A0F44" w:rsidRPr="00565B06" w:rsidRDefault="00A51519" w:rsidP="00A51519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AA1FD7E782D94DB6A7DAC1906AB828D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Content>
                <w:r w:rsidR="006B1142">
                  <w:t>@Lanza_Lena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4CFC80E" wp14:editId="223A8C8A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ECDDCC9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30"/>
        <w:gridCol w:w="8644"/>
      </w:tblGrid>
      <w:tr w:rsidR="000E24AC" w:rsidRPr="00565B06" w14:paraId="304C49DA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1A87E431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B2E609A" wp14:editId="7D3CBEF2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BD23B6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6A49E7BE" w14:textId="1304FDEE" w:rsidR="000E24AC" w:rsidRPr="006B1142" w:rsidRDefault="006B1142" w:rsidP="007850D1">
            <w:pPr>
              <w:pStyle w:val="Heading1"/>
              <w:outlineLvl w:val="0"/>
              <w:rPr>
                <w:b/>
                <w:bCs w:val="0"/>
              </w:rPr>
            </w:pPr>
            <w:r w:rsidRPr="006B1142">
              <w:rPr>
                <w:b/>
                <w:bCs w:val="0"/>
              </w:rPr>
              <w:t>PROFIL</w:t>
            </w:r>
          </w:p>
        </w:tc>
      </w:tr>
    </w:tbl>
    <w:p w14:paraId="79BA0443" w14:textId="0D48287B" w:rsidR="00A77B4D" w:rsidRPr="006B1142" w:rsidRDefault="006B1142" w:rsidP="007850D1">
      <w:pPr>
        <w:rPr>
          <w:lang w:val="fr-CD"/>
        </w:rPr>
      </w:pPr>
      <w:r w:rsidRPr="006B1142">
        <w:rPr>
          <w:lang w:val="fr-CD"/>
        </w:rPr>
        <w:t>Etudiante en 2eme année Cycle ingénieur en Génie des systèmes aéronautiques</w:t>
      </w:r>
      <w:r>
        <w:rPr>
          <w:lang w:val="fr-CD"/>
        </w:rPr>
        <w:t xml:space="preserve"> à l’Université Mundiapolis.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A77B4D" w:rsidRPr="00565B06" w14:paraId="4220361C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04276E6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E76434D" wp14:editId="3A009E57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FBAC45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2yBgAAOuOAAAOAAAAZHJzL2Uyb0RvYy54bWzsXUuPY8du3gfIfxB6GSBu1Xmfhsd3Yfsa&#10;AZwbA54ga41a/UC6JUXSuMf59flYRZbqzBySB/bFz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jMxm2yBgA&#10;AOuOAAAOAAAAAAAAAAAAAAAAAC4CAABkcnMvZTJvRG9jLnhtbFBLAQItABQABgAIAAAAIQAYauyH&#10;2QAAAAMBAAAPAAAAAAAAAAAAAAAAACIbAABkcnMvZG93bnJldi54bWxQSwUGAAAAAAQABADzAAAA&#10;K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0D8396F" w14:textId="6BE3158B" w:rsidR="00A77B4D" w:rsidRPr="00565B06" w:rsidRDefault="006B1142" w:rsidP="002146F8">
            <w:pPr>
              <w:pStyle w:val="Heading1"/>
              <w:outlineLvl w:val="0"/>
            </w:pPr>
            <w:r>
              <w:t>FORMATION</w:t>
            </w:r>
          </w:p>
        </w:tc>
      </w:tr>
    </w:tbl>
    <w:p w14:paraId="68C8A164" w14:textId="72081F3F" w:rsidR="007C0E0E" w:rsidRPr="00B9005C" w:rsidRDefault="00B9005C" w:rsidP="00B47E1E">
      <w:pPr>
        <w:pStyle w:val="Heading2"/>
        <w:rPr>
          <w:lang w:val="fr-CD"/>
        </w:rPr>
      </w:pPr>
      <w:r w:rsidRPr="00F469E0">
        <w:rPr>
          <w:lang w:val="fr-CD"/>
        </w:rPr>
        <w:t>1e</w:t>
      </w:r>
      <w:r>
        <w:rPr>
          <w:lang w:val="fr-CD"/>
        </w:rPr>
        <w:t>re année Cycle ingénieur</w:t>
      </w:r>
      <w:r w:rsidR="007C0E0E" w:rsidRPr="00B9005C">
        <w:rPr>
          <w:lang w:val="fr-CD"/>
        </w:rPr>
        <w:t xml:space="preserve"> | </w:t>
      </w:r>
      <w:r w:rsidRPr="00B9005C">
        <w:rPr>
          <w:rStyle w:val="Emphasis"/>
          <w:lang w:val="fr-CD"/>
        </w:rPr>
        <w:t>Université Mundiapolis</w:t>
      </w:r>
      <w:r>
        <w:rPr>
          <w:rStyle w:val="Emphasis"/>
          <w:lang w:val="fr-CD"/>
        </w:rPr>
        <w:t xml:space="preserve"> Casablanca</w:t>
      </w:r>
    </w:p>
    <w:p w14:paraId="73E475A2" w14:textId="389F4234" w:rsidR="007C0E0E" w:rsidRPr="00B9005C" w:rsidRDefault="00B9005C" w:rsidP="004F199F">
      <w:pPr>
        <w:pStyle w:val="Heading3"/>
        <w:rPr>
          <w:lang w:val="fr-CD"/>
        </w:rPr>
      </w:pPr>
      <w:r>
        <w:rPr>
          <w:lang w:val="fr-CD"/>
        </w:rPr>
        <w:t>Octobre</w:t>
      </w:r>
      <w:r w:rsidRPr="00F469E0">
        <w:rPr>
          <w:lang w:val="fr-CD"/>
        </w:rPr>
        <w:t xml:space="preserve"> 20</w:t>
      </w:r>
      <w:r>
        <w:rPr>
          <w:lang w:val="fr-CD"/>
        </w:rPr>
        <w:t>21</w:t>
      </w:r>
      <w:r w:rsidR="007C0E0E" w:rsidRPr="00B9005C">
        <w:rPr>
          <w:lang w:val="fr-CD"/>
        </w:rPr>
        <w:t xml:space="preserve"> – </w:t>
      </w:r>
      <w:r w:rsidRPr="00F469E0">
        <w:rPr>
          <w:lang w:val="fr-CD"/>
        </w:rPr>
        <w:t>Juillet 202</w:t>
      </w:r>
      <w:r>
        <w:rPr>
          <w:lang w:val="fr-CD"/>
        </w:rPr>
        <w:t>2</w:t>
      </w:r>
    </w:p>
    <w:p w14:paraId="1E81AECE" w14:textId="03D40B13" w:rsidR="000E24AC" w:rsidRPr="00B9005C" w:rsidRDefault="00B9005C" w:rsidP="007850D1">
      <w:pPr>
        <w:rPr>
          <w:lang w:val="fr-CD"/>
        </w:rPr>
      </w:pPr>
      <w:r>
        <w:rPr>
          <w:lang w:val="fr-CD"/>
        </w:rPr>
        <w:t>Cycle ingénieur Génie des systèmes aéronautiques</w:t>
      </w:r>
      <w:r>
        <w:rPr>
          <w:lang w:val="fr-CD"/>
        </w:rPr>
        <w:t>.</w:t>
      </w:r>
    </w:p>
    <w:p w14:paraId="701BDE7D" w14:textId="2095B725" w:rsidR="007C0E0E" w:rsidRPr="00B9005C" w:rsidRDefault="00B9005C" w:rsidP="00B47E1E">
      <w:pPr>
        <w:pStyle w:val="Heading2"/>
        <w:rPr>
          <w:lang w:val="fr-CD"/>
        </w:rPr>
      </w:pPr>
      <w:r w:rsidRPr="00B9005C">
        <w:rPr>
          <w:lang w:val="fr-CD"/>
        </w:rPr>
        <w:t>Classes préparatoires integrées</w:t>
      </w:r>
      <w:r w:rsidR="007C0E0E" w:rsidRPr="00B9005C">
        <w:rPr>
          <w:lang w:val="fr-CD"/>
        </w:rPr>
        <w:t xml:space="preserve"> | </w:t>
      </w:r>
      <w:r w:rsidRPr="00B9005C">
        <w:rPr>
          <w:rStyle w:val="Emphasis"/>
          <w:lang w:val="fr-CD"/>
        </w:rPr>
        <w:t>Université Mundiapolis</w:t>
      </w:r>
      <w:r>
        <w:rPr>
          <w:rStyle w:val="Emphasis"/>
          <w:lang w:val="fr-CD"/>
        </w:rPr>
        <w:t xml:space="preserve"> Casablanca</w:t>
      </w:r>
    </w:p>
    <w:p w14:paraId="78335073" w14:textId="6E0A5A28" w:rsidR="007C0E0E" w:rsidRPr="00B9005C" w:rsidRDefault="00B9005C" w:rsidP="004F199F">
      <w:pPr>
        <w:pStyle w:val="Heading3"/>
        <w:rPr>
          <w:lang w:val="fr-CD"/>
        </w:rPr>
      </w:pPr>
      <w:r>
        <w:rPr>
          <w:lang w:val="fr-CD"/>
        </w:rPr>
        <w:t>Novembre</w:t>
      </w:r>
      <w:r w:rsidRPr="00B9005C">
        <w:rPr>
          <w:lang w:val="fr-CD"/>
        </w:rPr>
        <w:t xml:space="preserve"> 2019</w:t>
      </w:r>
      <w:r w:rsidR="007C0E0E" w:rsidRPr="00B9005C">
        <w:rPr>
          <w:lang w:val="fr-CD"/>
        </w:rPr>
        <w:t xml:space="preserve"> </w:t>
      </w:r>
      <w:r w:rsidRPr="00B9005C">
        <w:rPr>
          <w:lang w:val="fr-CD"/>
        </w:rPr>
        <w:t xml:space="preserve">– </w:t>
      </w:r>
      <w:r>
        <w:rPr>
          <w:lang w:val="fr-CD"/>
        </w:rPr>
        <w:t>JUILLET</w:t>
      </w:r>
      <w:r w:rsidRPr="00B9005C">
        <w:rPr>
          <w:lang w:val="fr-CD"/>
        </w:rPr>
        <w:t xml:space="preserve"> 2021</w:t>
      </w:r>
    </w:p>
    <w:p w14:paraId="63A25378" w14:textId="0D78D9C9" w:rsidR="007C0E0E" w:rsidRDefault="00B9005C" w:rsidP="007C0E0E">
      <w:pPr>
        <w:rPr>
          <w:lang w:val="fr-CD"/>
        </w:rPr>
      </w:pPr>
      <w:r w:rsidRPr="00B9005C">
        <w:rPr>
          <w:lang w:val="fr-CD"/>
        </w:rPr>
        <w:t xml:space="preserve">Bac+2 </w:t>
      </w:r>
      <w:r w:rsidRPr="00B9005C">
        <w:rPr>
          <w:lang w:val="fr-CD"/>
        </w:rPr>
        <w:t>Classes préparatoires integrées</w:t>
      </w:r>
      <w:r>
        <w:rPr>
          <w:lang w:val="fr-CD"/>
        </w:rPr>
        <w:t xml:space="preserve">. </w:t>
      </w:r>
    </w:p>
    <w:p w14:paraId="0A448A0B" w14:textId="2554ED84" w:rsidR="00B9005C" w:rsidRPr="00B9005C" w:rsidRDefault="00B9005C" w:rsidP="00B9005C">
      <w:pPr>
        <w:pStyle w:val="Heading2"/>
        <w:rPr>
          <w:lang w:val="fr-CD"/>
        </w:rPr>
      </w:pPr>
      <w:r>
        <w:rPr>
          <w:lang w:val="fr-CD"/>
        </w:rPr>
        <w:t>Bac Scientifique</w:t>
      </w:r>
      <w:r w:rsidRPr="00B9005C">
        <w:rPr>
          <w:lang w:val="fr-CD"/>
        </w:rPr>
        <w:t xml:space="preserve"> | </w:t>
      </w:r>
      <w:r>
        <w:rPr>
          <w:rStyle w:val="Emphasis"/>
          <w:lang w:val="fr-CD"/>
        </w:rPr>
        <w:t>CS La Bambinière Osase Kinshasa</w:t>
      </w:r>
    </w:p>
    <w:p w14:paraId="7047B701" w14:textId="70481138" w:rsidR="00B9005C" w:rsidRPr="00B9005C" w:rsidRDefault="00B9005C" w:rsidP="00B9005C">
      <w:pPr>
        <w:pStyle w:val="Heading3"/>
        <w:rPr>
          <w:lang w:val="fr-CD"/>
        </w:rPr>
      </w:pPr>
      <w:r>
        <w:rPr>
          <w:lang w:val="fr-CD"/>
        </w:rPr>
        <w:t>SEPTEMBRE</w:t>
      </w:r>
      <w:r w:rsidRPr="00B9005C">
        <w:rPr>
          <w:lang w:val="fr-CD"/>
        </w:rPr>
        <w:t xml:space="preserve"> 201</w:t>
      </w:r>
      <w:r>
        <w:rPr>
          <w:lang w:val="fr-CD"/>
        </w:rPr>
        <w:t>8</w:t>
      </w:r>
      <w:r w:rsidRPr="00B9005C">
        <w:rPr>
          <w:lang w:val="fr-CD"/>
        </w:rPr>
        <w:t xml:space="preserve"> –JUILLET 20</w:t>
      </w:r>
      <w:r>
        <w:rPr>
          <w:lang w:val="fr-CD"/>
        </w:rPr>
        <w:t>19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5E088C" w:rsidRPr="00565B06" w14:paraId="2FAB8DAC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56920FF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4C74061" wp14:editId="2AFD9BBC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0FE6A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/ukx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D23C0E3" w14:textId="77777777" w:rsidR="005E088C" w:rsidRPr="00565B06" w:rsidRDefault="00A51519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79918E1D0B87443483003267EFDD8458"/>
                </w:placeholder>
                <w:temporary/>
                <w:showingPlcHdr/>
                <w15:appearance w15:val="hidden"/>
              </w:sdtPr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2E5FFD6B" w14:textId="77777777" w:rsidR="002977F8" w:rsidRPr="00BE2C5F" w:rsidRDefault="002977F8" w:rsidP="002977F8">
      <w:pPr>
        <w:pStyle w:val="Heading2"/>
        <w:rPr>
          <w:lang w:val="fr-CD"/>
        </w:rPr>
      </w:pPr>
      <w:r w:rsidRPr="00BE2C5F">
        <w:rPr>
          <w:lang w:val="fr-CD"/>
        </w:rPr>
        <w:t xml:space="preserve">Stage d'été| </w:t>
      </w:r>
      <w:r w:rsidRPr="00BE2C5F">
        <w:rPr>
          <w:rStyle w:val="Emphasis"/>
          <w:lang w:val="fr-CD"/>
        </w:rPr>
        <w:t>Université Mundiapolis</w:t>
      </w:r>
    </w:p>
    <w:p w14:paraId="3389AC2B" w14:textId="77777777" w:rsidR="002977F8" w:rsidRPr="00BE2C5F" w:rsidRDefault="002977F8" w:rsidP="002977F8">
      <w:pPr>
        <w:pStyle w:val="Heading3"/>
        <w:rPr>
          <w:lang w:val="fr-CD"/>
        </w:rPr>
      </w:pPr>
      <w:r w:rsidRPr="00905707">
        <w:rPr>
          <w:lang w:val="fr-CD"/>
        </w:rPr>
        <w:t>Juin</w:t>
      </w:r>
      <w:r w:rsidRPr="00011977">
        <w:rPr>
          <w:lang w:val="fr-CD"/>
        </w:rPr>
        <w:t xml:space="preserve"> 2020</w:t>
      </w:r>
      <w:r>
        <w:rPr>
          <w:lang w:val="fr-CD"/>
        </w:rPr>
        <w:t xml:space="preserve"> </w:t>
      </w:r>
      <w:r w:rsidRPr="00BE2C5F">
        <w:rPr>
          <w:lang w:val="fr-CD"/>
        </w:rPr>
        <w:t xml:space="preserve">– </w:t>
      </w:r>
      <w:r>
        <w:rPr>
          <w:lang w:val="fr-CD"/>
        </w:rPr>
        <w:t>Juillet</w:t>
      </w:r>
      <w:r w:rsidRPr="00011977">
        <w:rPr>
          <w:lang w:val="fr-CD"/>
        </w:rPr>
        <w:t xml:space="preserve"> 2020</w:t>
      </w:r>
      <w:r>
        <w:rPr>
          <w:lang w:val="fr-CD"/>
        </w:rPr>
        <w:t xml:space="preserve"> </w:t>
      </w:r>
      <w:r w:rsidRPr="00BE2C5F">
        <w:rPr>
          <w:lang w:val="fr-CD"/>
        </w:rPr>
        <w:t xml:space="preserve"> </w:t>
      </w:r>
    </w:p>
    <w:p w14:paraId="439EAD3C" w14:textId="77777777" w:rsidR="002977F8" w:rsidRPr="00BE2C5F" w:rsidRDefault="002977F8" w:rsidP="002977F8">
      <w:pPr>
        <w:rPr>
          <w:lang w:val="fr-CD"/>
        </w:rPr>
      </w:pPr>
      <w:r w:rsidRPr="00BE2C5F">
        <w:rPr>
          <w:lang w:val="fr-CD"/>
        </w:rPr>
        <w:t xml:space="preserve">Projet sur la Gestion d’un hôtel </w:t>
      </w:r>
    </w:p>
    <w:p w14:paraId="3968B8CE" w14:textId="77777777" w:rsidR="002977F8" w:rsidRPr="00BE2C5F" w:rsidRDefault="002977F8" w:rsidP="002977F8">
      <w:pPr>
        <w:rPr>
          <w:lang w:val="fr-CD"/>
        </w:rPr>
      </w:pPr>
      <w:r w:rsidRPr="00BE2C5F">
        <w:rPr>
          <w:rFonts w:ascii="Segoe UI Symbol" w:hAnsi="Segoe UI Symbol" w:cs="Segoe UI Symbol"/>
          <w:lang w:val="fr-CD"/>
        </w:rPr>
        <w:t>✓</w:t>
      </w:r>
      <w:r w:rsidRPr="00BE2C5F">
        <w:rPr>
          <w:lang w:val="fr-CD"/>
        </w:rPr>
        <w:t xml:space="preserve"> Partie 01 : Le développement d’un programme en langage C.</w:t>
      </w:r>
    </w:p>
    <w:p w14:paraId="2A3E2D63" w14:textId="07A1729F" w:rsidR="002977F8" w:rsidRPr="00BE2C5F" w:rsidRDefault="002977F8" w:rsidP="00BE2C5F">
      <w:pPr>
        <w:rPr>
          <w:lang w:val="fr-CD"/>
        </w:rPr>
      </w:pPr>
      <w:r w:rsidRPr="00BE2C5F">
        <w:rPr>
          <w:rFonts w:ascii="Segoe UI Symbol" w:hAnsi="Segoe UI Symbol" w:cs="Segoe UI Symbol"/>
          <w:lang w:val="fr-CD"/>
        </w:rPr>
        <w:t>✓</w:t>
      </w:r>
      <w:r w:rsidRPr="00BE2C5F">
        <w:rPr>
          <w:lang w:val="fr-CD"/>
        </w:rPr>
        <w:t xml:space="preserve"> Partie 02 : Conception d’une carte électronique à base de microcontrôleur.</w:t>
      </w:r>
    </w:p>
    <w:p w14:paraId="19672A9D" w14:textId="72A90C27" w:rsidR="005E088C" w:rsidRPr="00BE2C5F" w:rsidRDefault="00BE2C5F" w:rsidP="00B47E1E">
      <w:pPr>
        <w:pStyle w:val="Heading2"/>
        <w:rPr>
          <w:lang w:val="fr-CD"/>
        </w:rPr>
      </w:pPr>
      <w:r w:rsidRPr="00BE2C5F">
        <w:rPr>
          <w:lang w:val="fr-CD"/>
        </w:rPr>
        <w:t xml:space="preserve">Projet de fin </w:t>
      </w:r>
      <w:r w:rsidRPr="00BE2C5F">
        <w:rPr>
          <w:lang w:val="fr-CD"/>
        </w:rPr>
        <w:t>d’année |</w:t>
      </w:r>
      <w:r w:rsidR="005E088C" w:rsidRPr="00BE2C5F">
        <w:rPr>
          <w:lang w:val="fr-CD"/>
        </w:rPr>
        <w:t xml:space="preserve"> </w:t>
      </w:r>
      <w:r w:rsidRPr="00BE2C5F">
        <w:rPr>
          <w:rStyle w:val="Emphasis"/>
          <w:lang w:val="fr-CD"/>
        </w:rPr>
        <w:t>Université Mundiapolis</w:t>
      </w:r>
    </w:p>
    <w:p w14:paraId="2BFA9C02" w14:textId="51A4B938" w:rsidR="00BE2C5F" w:rsidRPr="00BE2C5F" w:rsidRDefault="00BE2C5F" w:rsidP="00BE2C5F">
      <w:pPr>
        <w:pStyle w:val="Heading3"/>
      </w:pPr>
      <w:r w:rsidRPr="00011977">
        <w:rPr>
          <w:lang w:val="fr-CD"/>
        </w:rPr>
        <w:t xml:space="preserve"> 20</w:t>
      </w:r>
      <w:r w:rsidR="002977F8">
        <w:rPr>
          <w:lang w:val="fr-CD"/>
        </w:rPr>
        <w:t>19</w:t>
      </w:r>
      <w:r w:rsidR="005E088C" w:rsidRPr="00565B06">
        <w:t>–</w:t>
      </w:r>
      <w:r w:rsidRPr="00011977">
        <w:rPr>
          <w:lang w:val="fr-CD"/>
        </w:rPr>
        <w:t>2020</w:t>
      </w:r>
      <w:r>
        <w:rPr>
          <w:lang w:val="fr-CD"/>
        </w:rPr>
        <w:t xml:space="preserve"> </w:t>
      </w:r>
      <w:r w:rsidRPr="00565B06">
        <w:t xml:space="preserve"> </w:t>
      </w:r>
    </w:p>
    <w:p w14:paraId="483FBFC2" w14:textId="77777777" w:rsidR="00BE2C5F" w:rsidRPr="00BE2C5F" w:rsidRDefault="00BE2C5F" w:rsidP="00BE2C5F">
      <w:pPr>
        <w:rPr>
          <w:lang w:val="fr-CD"/>
        </w:rPr>
      </w:pPr>
      <w:r w:rsidRPr="00BE2C5F">
        <w:rPr>
          <w:lang w:val="fr-CD"/>
        </w:rPr>
        <w:t>Réalisation d’un système de contrôle d’accès du</w:t>
      </w:r>
    </w:p>
    <w:p w14:paraId="4B490F5B" w14:textId="2C0CE8D2" w:rsidR="005E088C" w:rsidRDefault="00BE2C5F" w:rsidP="005E088C">
      <w:pPr>
        <w:rPr>
          <w:lang w:val="fr-CD"/>
        </w:rPr>
      </w:pPr>
      <w:r w:rsidRPr="00BE2C5F">
        <w:rPr>
          <w:lang w:val="fr-CD"/>
        </w:rPr>
        <w:t>personnel médical à la zone d’isolement sanitaire</w:t>
      </w:r>
      <w:r>
        <w:rPr>
          <w:lang w:val="fr-CD"/>
        </w:rPr>
        <w:t>.</w:t>
      </w:r>
    </w:p>
    <w:p w14:paraId="43547A93" w14:textId="77777777" w:rsidR="002977F8" w:rsidRPr="002977F8" w:rsidRDefault="002977F8" w:rsidP="002977F8">
      <w:pPr>
        <w:pStyle w:val="Heading2"/>
        <w:rPr>
          <w:lang w:val="fr-CD"/>
        </w:rPr>
      </w:pPr>
      <w:r w:rsidRPr="002977F8">
        <w:rPr>
          <w:lang w:val="fr-CD"/>
        </w:rPr>
        <w:t xml:space="preserve">Compétition | </w:t>
      </w:r>
      <w:r w:rsidRPr="002977F8">
        <w:rPr>
          <w:rStyle w:val="Emphasis"/>
          <w:lang w:val="fr-CD"/>
        </w:rPr>
        <w:t>Lycée Kabambare Kinshasa</w:t>
      </w:r>
    </w:p>
    <w:p w14:paraId="1AEF35F1" w14:textId="77777777" w:rsidR="002977F8" w:rsidRPr="002977F8" w:rsidRDefault="002977F8" w:rsidP="002977F8">
      <w:pPr>
        <w:pStyle w:val="Heading3"/>
        <w:rPr>
          <w:lang w:val="fr-CD"/>
        </w:rPr>
      </w:pPr>
      <w:r w:rsidRPr="00011977">
        <w:rPr>
          <w:lang w:val="fr-CD"/>
        </w:rPr>
        <w:t>20</w:t>
      </w:r>
      <w:r>
        <w:rPr>
          <w:lang w:val="fr-CD"/>
        </w:rPr>
        <w:t>17</w:t>
      </w:r>
      <w:r w:rsidRPr="002977F8">
        <w:rPr>
          <w:lang w:val="fr-CD"/>
        </w:rPr>
        <w:t xml:space="preserve"> – </w:t>
      </w:r>
      <w:r w:rsidRPr="00011977">
        <w:rPr>
          <w:lang w:val="fr-CD"/>
        </w:rPr>
        <w:t>20</w:t>
      </w:r>
      <w:r>
        <w:rPr>
          <w:lang w:val="fr-CD"/>
        </w:rPr>
        <w:t>18</w:t>
      </w:r>
    </w:p>
    <w:p w14:paraId="707476AC" w14:textId="20995F9A" w:rsidR="00BE2C5F" w:rsidRPr="00BE2C5F" w:rsidRDefault="002977F8" w:rsidP="00BE2C5F">
      <w:pPr>
        <w:rPr>
          <w:lang w:val="fr-CD"/>
        </w:rPr>
      </w:pPr>
      <w:r w:rsidRPr="00BE2C5F">
        <w:rPr>
          <w:lang w:val="fr-CD"/>
        </w:rPr>
        <w:t>Cheffe de projet pour de la création d'une entreprise fictive lors d'une compétition sur l'entreprenariat</w:t>
      </w:r>
      <w:r>
        <w:rPr>
          <w:lang w:val="fr-CD"/>
        </w:rPr>
        <w:t>.</w:t>
      </w:r>
      <w:r w:rsidRPr="00BE2C5F">
        <w:rPr>
          <w:lang w:val="fr-CD"/>
        </w:rPr>
        <w:t xml:space="preserve">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143224" w:rsidRPr="00565B06" w14:paraId="38F42509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CDEE748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E4C549C" wp14:editId="3156D24B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3FAF86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jKNi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249YyjYhAAB0zQAADgAA&#10;AAAAAAAAAAAAAAAuAgAAZHJzL2Uyb0RvYy54bWxQSwECLQAUAAYACAAAACEAGGrsh9kAAAADAQAA&#10;DwAAAAAAAAAAAAAAAACQIwAAZHJzL2Rvd25yZXYueG1sUEsFBgAAAAAEAAQA8wAAAJY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E5B8B1A" w14:textId="690EAC47" w:rsidR="00143224" w:rsidRPr="00565B06" w:rsidRDefault="002977F8" w:rsidP="00AD6216">
            <w:pPr>
              <w:pStyle w:val="Heading1"/>
              <w:outlineLvl w:val="0"/>
            </w:pPr>
            <w:r w:rsidRPr="002977F8">
              <w:t>COMPETENCES BUREAUTIQUE ET INFORMATIQUE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7"/>
        <w:gridCol w:w="1573"/>
      </w:tblGrid>
      <w:tr w:rsidR="002977F8" w:rsidRPr="00565B06" w14:paraId="2FE47966" w14:textId="77777777" w:rsidTr="00565B06">
        <w:tc>
          <w:tcPr>
            <w:tcW w:w="4320" w:type="dxa"/>
          </w:tcPr>
          <w:p w14:paraId="1A5AF40A" w14:textId="32DEE416" w:rsidR="002977F8" w:rsidRPr="00565B06" w:rsidRDefault="002977F8" w:rsidP="002977F8">
            <w:pPr>
              <w:pStyle w:val="ListBullet"/>
              <w:numPr>
                <w:ilvl w:val="0"/>
                <w:numId w:val="0"/>
              </w:numPr>
              <w:spacing w:after="80"/>
            </w:pPr>
            <w:r w:rsidRPr="00C505E7">
              <w:rPr>
                <w:noProof/>
                <w:color w:val="000000" w:themeColor="text1"/>
              </w:rPr>
              <w:lastRenderedPageBreak/>
              <w:drawing>
                <wp:inline distT="0" distB="0" distL="0" distR="0" wp14:anchorId="2BE0E71A" wp14:editId="6E0E9261">
                  <wp:extent cx="4487545" cy="1518407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4320" w:type="dxa"/>
            <w:tcMar>
              <w:left w:w="576" w:type="dxa"/>
            </w:tcMar>
          </w:tcPr>
          <w:p w14:paraId="0537271F" w14:textId="187A27A3" w:rsidR="002977F8" w:rsidRPr="00565B06" w:rsidRDefault="002977F8" w:rsidP="002977F8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</w:tr>
      <w:tr w:rsidR="002977F8" w:rsidRPr="00565B06" w14:paraId="140137A4" w14:textId="77777777" w:rsidTr="00565B06">
        <w:tc>
          <w:tcPr>
            <w:tcW w:w="4320" w:type="dxa"/>
          </w:tcPr>
          <w:p w14:paraId="180E7D6B" w14:textId="77777777" w:rsidR="002977F8" w:rsidRPr="00C505E7" w:rsidRDefault="002977F8" w:rsidP="002977F8">
            <w:pPr>
              <w:pStyle w:val="ListBullet"/>
              <w:numPr>
                <w:ilvl w:val="0"/>
                <w:numId w:val="0"/>
              </w:numPr>
              <w:rPr>
                <w:noProof/>
                <w:color w:val="000000" w:themeColor="text1"/>
              </w:rPr>
            </w:pPr>
          </w:p>
        </w:tc>
        <w:tc>
          <w:tcPr>
            <w:tcW w:w="4320" w:type="dxa"/>
            <w:tcMar>
              <w:left w:w="576" w:type="dxa"/>
            </w:tcMar>
          </w:tcPr>
          <w:p w14:paraId="7EEE38AD" w14:textId="77777777" w:rsidR="002977F8" w:rsidRPr="00565B06" w:rsidRDefault="002977F8" w:rsidP="002977F8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2977F8" w:rsidRPr="002977F8" w14:paraId="6B207B25" w14:textId="77777777" w:rsidTr="002977F8">
        <w:tc>
          <w:tcPr>
            <w:tcW w:w="725" w:type="dxa"/>
            <w:tcMar>
              <w:right w:w="216" w:type="dxa"/>
            </w:tcMar>
            <w:vAlign w:val="bottom"/>
          </w:tcPr>
          <w:p w14:paraId="65A7B997" w14:textId="77777777" w:rsidR="002977F8" w:rsidRPr="00565B06" w:rsidRDefault="002977F8" w:rsidP="00071141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82139E5" wp14:editId="0DB6DEFC">
                      <wp:extent cx="274320" cy="274320"/>
                      <wp:effectExtent l="0" t="0" r="0" b="0"/>
                      <wp:docPr id="29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0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1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2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3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3A897A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m1YMy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O+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kzF8&#10;v4QfIFcfAAAA//8DAFBLAQItABQABgAIAAAAIQDb4fbL7gAAAIUBAAATAAAAAAAAAAAAAAAAAAAA&#10;AABbQ29udGVudF9UeXBlc10ueG1sUEsBAi0AFAAGAAgAAAAhAFr0LFu/AAAAFQEAAAsAAAAAAAAA&#10;AAAAAAAAHwEAAF9yZWxzLy5yZWxzUEsBAi0AFAAGAAgAAAAhAIQ477G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2pjxAAAANsAAAAPAAAAZHJzL2Rvd25yZXYueG1sRI/NasMw&#10;EITvhbyD2EBvjZwG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BsPamP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E87CF16" w14:textId="7377159E" w:rsidR="00FE23E8" w:rsidRPr="002977F8" w:rsidRDefault="002977F8" w:rsidP="00071141">
            <w:pPr>
              <w:pStyle w:val="Heading1"/>
              <w:outlineLvl w:val="0"/>
              <w:rPr>
                <w:lang w:val="fr-CD"/>
              </w:rPr>
            </w:pPr>
            <w:r w:rsidRPr="002977F8">
              <w:rPr>
                <w:lang w:val="fr-CD"/>
              </w:rPr>
              <w:t>COMPETENCES : LOGICIEL ET LANGAGE DE PROGRAMMATION</w:t>
            </w:r>
            <w:r w:rsidR="00FE23E8">
              <w:rPr>
                <w:lang w:val="fr-CD"/>
              </w:rPr>
              <w:t xml:space="preserve"> 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7"/>
        <w:gridCol w:w="1573"/>
      </w:tblGrid>
      <w:tr w:rsidR="002977F8" w:rsidRPr="002977F8" w14:paraId="6DA3E1F2" w14:textId="77777777" w:rsidTr="00565B06">
        <w:tc>
          <w:tcPr>
            <w:tcW w:w="4320" w:type="dxa"/>
          </w:tcPr>
          <w:p w14:paraId="0EA2202F" w14:textId="5E031E5E" w:rsidR="002977F8" w:rsidRPr="002977F8" w:rsidRDefault="00FE23E8" w:rsidP="002977F8">
            <w:pPr>
              <w:pStyle w:val="ListBullet"/>
              <w:numPr>
                <w:ilvl w:val="0"/>
                <w:numId w:val="0"/>
              </w:numPr>
              <w:rPr>
                <w:noProof/>
                <w:color w:val="000000" w:themeColor="text1"/>
                <w:lang w:val="fr-CD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38B0DA69" wp14:editId="73B7B4F3">
                  <wp:extent cx="4487545" cy="1518407"/>
                  <wp:effectExtent l="0" t="0" r="0" b="0"/>
                  <wp:docPr id="10" name="Chart 10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  <w:tc>
          <w:tcPr>
            <w:tcW w:w="4320" w:type="dxa"/>
            <w:tcMar>
              <w:left w:w="576" w:type="dxa"/>
            </w:tcMar>
          </w:tcPr>
          <w:p w14:paraId="7CB9594D" w14:textId="77777777" w:rsidR="002977F8" w:rsidRPr="002977F8" w:rsidRDefault="002977F8" w:rsidP="002977F8">
            <w:pPr>
              <w:pStyle w:val="ListBullet"/>
              <w:numPr>
                <w:ilvl w:val="0"/>
                <w:numId w:val="0"/>
              </w:numPr>
              <w:ind w:left="360"/>
              <w:rPr>
                <w:lang w:val="fr-CD"/>
              </w:rPr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AC7C34" w:rsidRPr="00565B06" w14:paraId="76333A62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6B120D2D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ACE571E" wp14:editId="08F10BDE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39893A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m+TpxAAAIl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N/5vk6cQAACJeAAADgAAAAAAAAAAAAAAAAAuAgAAZHJzL2Uy&#10;b0RvYy54bWxQSwECLQAUAAYACAAAACEAGGrsh9kAAAADAQAADwAAAAAAAAAAAAAAAAABEwAAZHJz&#10;L2Rvd25yZXYueG1sUEsFBgAAAAAEAAQA8wAAAAc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2E90705C" w14:textId="46B4F2BD" w:rsidR="00AC7C34" w:rsidRPr="00565B06" w:rsidRDefault="00FE23E8" w:rsidP="00AD6216">
            <w:pPr>
              <w:pStyle w:val="Heading1"/>
              <w:outlineLvl w:val="0"/>
            </w:pPr>
            <w:r>
              <w:t>Langues</w:t>
            </w:r>
          </w:p>
        </w:tc>
      </w:tr>
    </w:tbl>
    <w:p w14:paraId="2653ADF3" w14:textId="5B4304E2" w:rsidR="007A0F44" w:rsidRPr="00FE23E8" w:rsidRDefault="00FE23E8" w:rsidP="00FE23E8">
      <w:pPr>
        <w:pStyle w:val="ListParagraph"/>
        <w:numPr>
          <w:ilvl w:val="0"/>
          <w:numId w:val="16"/>
        </w:numPr>
        <w:rPr>
          <w:sz w:val="28"/>
          <w:szCs w:val="28"/>
          <w:lang w:val="fr-CD"/>
        </w:rPr>
      </w:pPr>
      <w:r w:rsidRPr="00FE23E8">
        <w:rPr>
          <w:sz w:val="28"/>
          <w:szCs w:val="28"/>
          <w:lang w:val="fr-CD"/>
        </w:rPr>
        <w:t>Français : Parler, Lire et Ecrire</w:t>
      </w:r>
    </w:p>
    <w:p w14:paraId="6E3FDDCF" w14:textId="351F3B3A" w:rsidR="00FE23E8" w:rsidRPr="00FE23E8" w:rsidRDefault="00FE23E8" w:rsidP="00FE23E8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FE23E8">
        <w:rPr>
          <w:sz w:val="28"/>
          <w:szCs w:val="28"/>
        </w:rPr>
        <w:t>Anglais : Lire, Ecrire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FE23E8" w:rsidRPr="00565B06" w14:paraId="798EE94B" w14:textId="77777777" w:rsidTr="00071141">
        <w:tc>
          <w:tcPr>
            <w:tcW w:w="725" w:type="dxa"/>
            <w:tcMar>
              <w:right w:w="216" w:type="dxa"/>
            </w:tcMar>
            <w:vAlign w:val="bottom"/>
          </w:tcPr>
          <w:p w14:paraId="18EC2506" w14:textId="77777777" w:rsidR="00FE23E8" w:rsidRPr="00565B06" w:rsidRDefault="00FE23E8" w:rsidP="00071141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39665BB" wp14:editId="4BC99F75">
                      <wp:extent cx="274320" cy="274320"/>
                      <wp:effectExtent l="0" t="0" r="0" b="0"/>
                      <wp:docPr id="35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6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7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8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9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680AD7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6y1Z8eAQAACJeAAADgAAAAAAAAAAAAAAAAAuAgAAZHJzL2Uy&#10;b0RvYy54bWxQSwECLQAUAAYACAAAACEAGGrsh9kAAAADAQAADwAAAAAAAAAAAAAAAAA6EwAAZHJz&#10;L2Rvd25yZXYueG1sUEsFBgAAAAAEAAQA8wAAAEA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36551838" w14:textId="02A6C2F3" w:rsidR="00FE23E8" w:rsidRPr="00565B06" w:rsidRDefault="00FE23E8" w:rsidP="00071141">
            <w:pPr>
              <w:pStyle w:val="Heading1"/>
              <w:outlineLvl w:val="0"/>
            </w:pPr>
            <w:r>
              <w:t>Soft skills</w:t>
            </w:r>
          </w:p>
        </w:tc>
      </w:tr>
    </w:tbl>
    <w:p w14:paraId="7A98D0FD" w14:textId="48A37D83" w:rsidR="00FE23E8" w:rsidRPr="00FE23E8" w:rsidRDefault="00FE23E8" w:rsidP="00FE23E8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FE23E8">
        <w:rPr>
          <w:sz w:val="28"/>
          <w:szCs w:val="28"/>
        </w:rPr>
        <w:t>Dynamique</w:t>
      </w:r>
    </w:p>
    <w:p w14:paraId="4A152E50" w14:textId="4312E04F" w:rsidR="00FE23E8" w:rsidRPr="00FE23E8" w:rsidRDefault="00FE23E8" w:rsidP="00FE23E8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FE23E8">
        <w:rPr>
          <w:sz w:val="28"/>
          <w:szCs w:val="28"/>
        </w:rPr>
        <w:t>Réactive</w:t>
      </w:r>
    </w:p>
    <w:p w14:paraId="70D92F82" w14:textId="78A83776" w:rsidR="00FE23E8" w:rsidRPr="00FE23E8" w:rsidRDefault="00FE23E8" w:rsidP="00FE23E8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FE23E8">
        <w:rPr>
          <w:sz w:val="28"/>
          <w:szCs w:val="28"/>
        </w:rPr>
        <w:t>Proactive</w:t>
      </w:r>
    </w:p>
    <w:p w14:paraId="686497EF" w14:textId="6B10936A" w:rsidR="00FE23E8" w:rsidRDefault="00FE23E8" w:rsidP="00FE23E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FE23E8">
        <w:rPr>
          <w:sz w:val="28"/>
          <w:szCs w:val="28"/>
        </w:rPr>
        <w:t>Empat</w:t>
      </w:r>
      <w:r w:rsidR="005733AF">
        <w:rPr>
          <w:sz w:val="28"/>
          <w:szCs w:val="28"/>
        </w:rPr>
        <w:t>h</w:t>
      </w:r>
      <w:r w:rsidRPr="00FE23E8">
        <w:rPr>
          <w:sz w:val="28"/>
          <w:szCs w:val="28"/>
        </w:rPr>
        <w:t>ie</w:t>
      </w:r>
    </w:p>
    <w:p w14:paraId="22E1F42A" w14:textId="6A4F519B" w:rsidR="00710489" w:rsidRPr="00FE23E8" w:rsidRDefault="00710489" w:rsidP="00FE23E8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Esprit d’équipe</w:t>
      </w:r>
    </w:p>
    <w:p w14:paraId="55405D41" w14:textId="4C717E40" w:rsidR="00FE23E8" w:rsidRDefault="00FE23E8" w:rsidP="00FE23E8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FE23E8">
        <w:rPr>
          <w:sz w:val="28"/>
          <w:szCs w:val="28"/>
        </w:rPr>
        <w:t>Motivée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710489" w:rsidRPr="00565B06" w14:paraId="4EC172D5" w14:textId="77777777" w:rsidTr="00071141">
        <w:tc>
          <w:tcPr>
            <w:tcW w:w="725" w:type="dxa"/>
            <w:tcMar>
              <w:right w:w="216" w:type="dxa"/>
            </w:tcMar>
            <w:vAlign w:val="bottom"/>
          </w:tcPr>
          <w:p w14:paraId="6C4A7D61" w14:textId="77777777" w:rsidR="00710489" w:rsidRPr="00565B06" w:rsidRDefault="00710489" w:rsidP="00071141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6640E9C" wp14:editId="67913B3B">
                      <wp:extent cx="274320" cy="274320"/>
                      <wp:effectExtent l="0" t="0" r="0" b="0"/>
                      <wp:docPr id="40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1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2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1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2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BB55B8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S459oaEQAACJeAAADgAAAAAAAAAAAAAAAAAuAgAAZHJzL2Uyb0RvYy54&#10;bWxQSwECLQAUAAYACAAAACEAGGrsh9kAAAADAQAADwAAAAAAAAAAAAAAAAD7EgAAZHJzL2Rvd25y&#10;ZXYueG1sUEsFBgAAAAAEAAQA8wAAAAE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0B8DB4B" w14:textId="3EBB0D9E" w:rsidR="00710489" w:rsidRPr="00565B06" w:rsidRDefault="00710489" w:rsidP="00071141">
            <w:pPr>
              <w:pStyle w:val="Heading1"/>
              <w:outlineLvl w:val="0"/>
            </w:pPr>
            <w:r w:rsidRPr="00710489">
              <w:t>CENTRE D’INTERET</w:t>
            </w:r>
          </w:p>
        </w:tc>
      </w:tr>
    </w:tbl>
    <w:p w14:paraId="39052974" w14:textId="24BCFDA4" w:rsidR="00710489" w:rsidRPr="00710489" w:rsidRDefault="00710489" w:rsidP="00710489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710489">
        <w:rPr>
          <w:sz w:val="28"/>
          <w:szCs w:val="28"/>
        </w:rPr>
        <w:t>Lecture</w:t>
      </w:r>
      <w:r w:rsidRPr="00710489">
        <w:rPr>
          <w:sz w:val="28"/>
          <w:szCs w:val="28"/>
        </w:rPr>
        <w:t xml:space="preserve">, </w:t>
      </w:r>
      <w:r w:rsidRPr="00710489">
        <w:rPr>
          <w:sz w:val="28"/>
          <w:szCs w:val="28"/>
        </w:rPr>
        <w:t>Aéronautique</w:t>
      </w:r>
      <w:r w:rsidRPr="00710489">
        <w:rPr>
          <w:sz w:val="28"/>
          <w:szCs w:val="28"/>
        </w:rPr>
        <w:t xml:space="preserve">, </w:t>
      </w:r>
      <w:r w:rsidRPr="00710489">
        <w:rPr>
          <w:sz w:val="28"/>
          <w:szCs w:val="28"/>
        </w:rPr>
        <w:t>Voyage</w:t>
      </w:r>
      <w:r w:rsidRPr="00710489">
        <w:rPr>
          <w:sz w:val="28"/>
          <w:szCs w:val="28"/>
        </w:rPr>
        <w:t xml:space="preserve">, </w:t>
      </w:r>
      <w:r w:rsidRPr="00710489">
        <w:rPr>
          <w:sz w:val="28"/>
          <w:szCs w:val="28"/>
        </w:rPr>
        <w:t>Gastronomie</w:t>
      </w:r>
      <w:r>
        <w:rPr>
          <w:sz w:val="28"/>
          <w:szCs w:val="28"/>
        </w:rPr>
        <w:t>.</w:t>
      </w:r>
    </w:p>
    <w:p w14:paraId="79C7CCFC" w14:textId="357AF205" w:rsidR="00FE23E8" w:rsidRPr="00565B06" w:rsidRDefault="00FE23E8" w:rsidP="00316CE4"/>
    <w:sectPr w:rsidR="00FE23E8" w:rsidRPr="00565B06" w:rsidSect="00FE18B2">
      <w:footerReference w:type="default" r:id="rId13"/>
      <w:headerReference w:type="first" r:id="rId14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C50B0" w14:textId="77777777" w:rsidR="00753EC6" w:rsidRDefault="00753EC6" w:rsidP="00F534FB">
      <w:pPr>
        <w:spacing w:after="0"/>
      </w:pPr>
      <w:r>
        <w:separator/>
      </w:r>
    </w:p>
  </w:endnote>
  <w:endnote w:type="continuationSeparator" w:id="0">
    <w:p w14:paraId="7646C367" w14:textId="77777777" w:rsidR="00753EC6" w:rsidRDefault="00753EC6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950AE8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3E894" w14:textId="77777777" w:rsidR="00753EC6" w:rsidRDefault="00753EC6" w:rsidP="00F534FB">
      <w:pPr>
        <w:spacing w:after="0"/>
      </w:pPr>
      <w:r>
        <w:separator/>
      </w:r>
    </w:p>
  </w:footnote>
  <w:footnote w:type="continuationSeparator" w:id="0">
    <w:p w14:paraId="402EB6C3" w14:textId="77777777" w:rsidR="00753EC6" w:rsidRDefault="00753EC6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D05DE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C91216D" wp14:editId="16BC3D8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6108C0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2A4BA8"/>
    <w:multiLevelType w:val="hybridMultilevel"/>
    <w:tmpl w:val="42A04458"/>
    <w:lvl w:ilvl="0" w:tplc="2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60580"/>
    <w:multiLevelType w:val="hybridMultilevel"/>
    <w:tmpl w:val="3862995C"/>
    <w:lvl w:ilvl="0" w:tplc="1194A50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77448B" w:themeColor="accent1"/>
      </w:rPr>
    </w:lvl>
    <w:lvl w:ilvl="1" w:tplc="2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76E74753"/>
    <w:multiLevelType w:val="hybridMultilevel"/>
    <w:tmpl w:val="1D28F5B0"/>
    <w:lvl w:ilvl="0" w:tplc="1194A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7448B" w:themeColor="accent1"/>
      </w:rPr>
    </w:lvl>
    <w:lvl w:ilvl="1" w:tplc="2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64554">
    <w:abstractNumId w:val="9"/>
  </w:num>
  <w:num w:numId="2" w16cid:durableId="74860750">
    <w:abstractNumId w:val="9"/>
    <w:lvlOverride w:ilvl="0">
      <w:startOverride w:val="1"/>
    </w:lvlOverride>
  </w:num>
  <w:num w:numId="3" w16cid:durableId="1197818245">
    <w:abstractNumId w:val="10"/>
  </w:num>
  <w:num w:numId="4" w16cid:durableId="928538440">
    <w:abstractNumId w:val="14"/>
  </w:num>
  <w:num w:numId="5" w16cid:durableId="229122456">
    <w:abstractNumId w:val="8"/>
  </w:num>
  <w:num w:numId="6" w16cid:durableId="430005090">
    <w:abstractNumId w:val="7"/>
  </w:num>
  <w:num w:numId="7" w16cid:durableId="1540705378">
    <w:abstractNumId w:val="6"/>
  </w:num>
  <w:num w:numId="8" w16cid:durableId="347949900">
    <w:abstractNumId w:val="5"/>
  </w:num>
  <w:num w:numId="9" w16cid:durableId="1887402076">
    <w:abstractNumId w:val="4"/>
  </w:num>
  <w:num w:numId="10" w16cid:durableId="1566530465">
    <w:abstractNumId w:val="3"/>
  </w:num>
  <w:num w:numId="11" w16cid:durableId="457994626">
    <w:abstractNumId w:val="2"/>
  </w:num>
  <w:num w:numId="12" w16cid:durableId="580798701">
    <w:abstractNumId w:val="1"/>
  </w:num>
  <w:num w:numId="13" w16cid:durableId="379980318">
    <w:abstractNumId w:val="0"/>
  </w:num>
  <w:num w:numId="14" w16cid:durableId="997079051">
    <w:abstractNumId w:val="13"/>
  </w:num>
  <w:num w:numId="15" w16cid:durableId="444617002">
    <w:abstractNumId w:val="12"/>
  </w:num>
  <w:num w:numId="16" w16cid:durableId="422073400">
    <w:abstractNumId w:val="15"/>
  </w:num>
  <w:num w:numId="17" w16cid:durableId="957878392">
    <w:abstractNumId w:val="16"/>
  </w:num>
  <w:num w:numId="18" w16cid:durableId="20799357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0A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7F8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33AF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B1142"/>
    <w:rsid w:val="006D65F8"/>
    <w:rsid w:val="006F4D23"/>
    <w:rsid w:val="00710489"/>
    <w:rsid w:val="007175B9"/>
    <w:rsid w:val="007215A9"/>
    <w:rsid w:val="007253E8"/>
    <w:rsid w:val="00735140"/>
    <w:rsid w:val="0073645E"/>
    <w:rsid w:val="007366E5"/>
    <w:rsid w:val="00745196"/>
    <w:rsid w:val="00753EC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1519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05C"/>
    <w:rsid w:val="00B90654"/>
    <w:rsid w:val="00B91175"/>
    <w:rsid w:val="00BA71B3"/>
    <w:rsid w:val="00BB34BE"/>
    <w:rsid w:val="00BC0E1A"/>
    <w:rsid w:val="00BC1472"/>
    <w:rsid w:val="00BD2DD6"/>
    <w:rsid w:val="00BD55EE"/>
    <w:rsid w:val="00BE2C5F"/>
    <w:rsid w:val="00C0155C"/>
    <w:rsid w:val="00C3233C"/>
    <w:rsid w:val="00C3763A"/>
    <w:rsid w:val="00C60281"/>
    <w:rsid w:val="00C779DA"/>
    <w:rsid w:val="00C814F7"/>
    <w:rsid w:val="00C81C04"/>
    <w:rsid w:val="00C91B4B"/>
    <w:rsid w:val="00C9250A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23E8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AB4F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Date">
    <w:name w:val="Date"/>
    <w:basedOn w:val="Normal"/>
    <w:next w:val="Normal"/>
    <w:link w:val="DateChar"/>
    <w:uiPriority w:val="99"/>
    <w:rsid w:val="00BE2C5F"/>
    <w:pPr>
      <w:spacing w:after="0"/>
    </w:pPr>
    <w:rPr>
      <w:rFonts w:eastAsiaTheme="minorEastAsia"/>
      <w:color w:val="auto"/>
      <w:sz w:val="18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BE2C5F"/>
    <w:rPr>
      <w:rFonts w:eastAsiaTheme="minorEastAsia"/>
      <w:color w:val="auto"/>
      <w:sz w:val="18"/>
      <w:lang w:eastAsia="ja-JP"/>
    </w:rPr>
  </w:style>
  <w:style w:type="paragraph" w:styleId="ListParagraph">
    <w:name w:val="List Paragraph"/>
    <w:basedOn w:val="Normal"/>
    <w:uiPriority w:val="34"/>
    <w:unhideWhenUsed/>
    <w:rsid w:val="00FE2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\AppData\Roaming\Microsoft\Templates\C.V.%20&#233;tudiant%20(conception%20moderne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Excel</c:v>
                </c:pt>
                <c:pt idx="1">
                  <c:v>Access</c:v>
                </c:pt>
                <c:pt idx="2">
                  <c:v>Word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0.25</c:v>
                </c:pt>
                <c:pt idx="1">
                  <c:v>0.45</c:v>
                </c:pt>
                <c:pt idx="2">
                  <c:v>0.85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00-4AB9-BF89-8DDE6BF788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Grafcet </c:v>
                </c:pt>
                <c:pt idx="1">
                  <c:v>Arduino</c:v>
                </c:pt>
                <c:pt idx="2">
                  <c:v>Ladder</c:v>
                </c:pt>
                <c:pt idx="3">
                  <c:v>Java</c:v>
                </c:pt>
                <c:pt idx="4">
                  <c:v>Langage C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0.65</c:v>
                </c:pt>
                <c:pt idx="1">
                  <c:v>0.55000000000000004</c:v>
                </c:pt>
                <c:pt idx="2">
                  <c:v>0.45</c:v>
                </c:pt>
                <c:pt idx="3">
                  <c:v>0.35</c:v>
                </c:pt>
                <c:pt idx="4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092-4B04-B463-2A3DC68B8D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18A0FA17274A06BB230F3CED371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6BA23-7406-45A5-9C6E-6C3141335600}"/>
      </w:docPartPr>
      <w:docPartBody>
        <w:p w:rsidR="00000000" w:rsidRDefault="00000000">
          <w:pPr>
            <w:pStyle w:val="E418A0FA17274A06BB230F3CED371D0C"/>
          </w:pPr>
          <w:r w:rsidRPr="009D0878">
            <w:t>Address</w:t>
          </w:r>
        </w:p>
      </w:docPartBody>
    </w:docPart>
    <w:docPart>
      <w:docPartPr>
        <w:name w:val="BAC8DDDC27AA44ECA23098599F77B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5BCF7-D228-4332-BE54-F1BFC289351F}"/>
      </w:docPartPr>
      <w:docPartBody>
        <w:p w:rsidR="00000000" w:rsidRDefault="00000000">
          <w:pPr>
            <w:pStyle w:val="BAC8DDDC27AA44ECA23098599F77B9D8"/>
          </w:pPr>
          <w:r w:rsidRPr="009D0878">
            <w:t>Phone</w:t>
          </w:r>
        </w:p>
      </w:docPartBody>
    </w:docPart>
    <w:docPart>
      <w:docPartPr>
        <w:name w:val="07E23F0FE5F34239A598029C5B6EC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523F6-E535-49AB-8DDD-F5213728E931}"/>
      </w:docPartPr>
      <w:docPartBody>
        <w:p w:rsidR="00000000" w:rsidRDefault="00000000">
          <w:pPr>
            <w:pStyle w:val="07E23F0FE5F34239A598029C5B6EC71B"/>
          </w:pPr>
          <w:r w:rsidRPr="009D0878">
            <w:t>Email</w:t>
          </w:r>
        </w:p>
      </w:docPartBody>
    </w:docPart>
    <w:docPart>
      <w:docPartPr>
        <w:name w:val="0B67A80C6C39477F8557C6523560F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55A15-0482-48B3-864D-F74A4CCDF016}"/>
      </w:docPartPr>
      <w:docPartBody>
        <w:p w:rsidR="00000000" w:rsidRDefault="00000000">
          <w:pPr>
            <w:pStyle w:val="0B67A80C6C39477F8557C6523560F0C3"/>
          </w:pPr>
          <w:r w:rsidRPr="009D0878">
            <w:t>LinkedIn P</w:t>
          </w:r>
          <w:r w:rsidRPr="009D0878">
            <w:t>rofile</w:t>
          </w:r>
        </w:p>
      </w:docPartBody>
    </w:docPart>
    <w:docPart>
      <w:docPartPr>
        <w:name w:val="AA1FD7E782D94DB6A7DAC1906AB82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D319C-3CFD-4DAF-B076-82376C4CF819}"/>
      </w:docPartPr>
      <w:docPartBody>
        <w:p w:rsidR="00000000" w:rsidRDefault="00000000">
          <w:pPr>
            <w:pStyle w:val="AA1FD7E782D94DB6A7DAC1906AB828D2"/>
          </w:pPr>
          <w:r w:rsidRPr="009D0878">
            <w:t>Twitter/Blog/Portfolio</w:t>
          </w:r>
        </w:p>
      </w:docPartBody>
    </w:docPart>
    <w:docPart>
      <w:docPartPr>
        <w:name w:val="79918E1D0B87443483003267EFDD8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2F2B3-1960-4E78-A05C-C169AE913DB2}"/>
      </w:docPartPr>
      <w:docPartBody>
        <w:p w:rsidR="00000000" w:rsidRDefault="00000000">
          <w:pPr>
            <w:pStyle w:val="79918E1D0B87443483003267EFDD8458"/>
          </w:pPr>
          <w:r w:rsidRPr="00565B06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25"/>
    <w:rsid w:val="00C341D8"/>
    <w:rsid w:val="00F0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D" w:eastAsia="fr-C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AF54F61E6E41CD99ECCAD433842884">
    <w:name w:val="FDAF54F61E6E41CD99ECCAD433842884"/>
  </w:style>
  <w:style w:type="paragraph" w:customStyle="1" w:styleId="8DA883F5B72F4C798931636A8CF03877">
    <w:name w:val="8DA883F5B72F4C798931636A8CF03877"/>
  </w:style>
  <w:style w:type="paragraph" w:customStyle="1" w:styleId="E418A0FA17274A06BB230F3CED371D0C">
    <w:name w:val="E418A0FA17274A06BB230F3CED371D0C"/>
  </w:style>
  <w:style w:type="paragraph" w:customStyle="1" w:styleId="BAC8DDDC27AA44ECA23098599F77B9D8">
    <w:name w:val="BAC8DDDC27AA44ECA23098599F77B9D8"/>
  </w:style>
  <w:style w:type="paragraph" w:customStyle="1" w:styleId="07E23F0FE5F34239A598029C5B6EC71B">
    <w:name w:val="07E23F0FE5F34239A598029C5B6EC71B"/>
  </w:style>
  <w:style w:type="paragraph" w:customStyle="1" w:styleId="0B67A80C6C39477F8557C6523560F0C3">
    <w:name w:val="0B67A80C6C39477F8557C6523560F0C3"/>
  </w:style>
  <w:style w:type="paragraph" w:customStyle="1" w:styleId="AA1FD7E782D94DB6A7DAC1906AB828D2">
    <w:name w:val="AA1FD7E782D94DB6A7DAC1906AB828D2"/>
  </w:style>
  <w:style w:type="paragraph" w:customStyle="1" w:styleId="930E0B887A7D4CD5B57CCFA676BF32BA">
    <w:name w:val="930E0B887A7D4CD5B57CCFA676BF32BA"/>
  </w:style>
  <w:style w:type="paragraph" w:customStyle="1" w:styleId="0D065DAE385F4B6F8214D72EE8572CC8">
    <w:name w:val="0D065DAE385F4B6F8214D72EE8572CC8"/>
  </w:style>
  <w:style w:type="paragraph" w:customStyle="1" w:styleId="1790654D68904C3A95D7966BE1C14F8C">
    <w:name w:val="1790654D68904C3A95D7966BE1C14F8C"/>
  </w:style>
  <w:style w:type="paragraph" w:customStyle="1" w:styleId="4EDAB063A2FE4A6684C5C728B969F899">
    <w:name w:val="4EDAB063A2FE4A6684C5C728B969F899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CCB2D23C8C604C5B8EC179C626425991">
    <w:name w:val="CCB2D23C8C604C5B8EC179C626425991"/>
  </w:style>
  <w:style w:type="paragraph" w:customStyle="1" w:styleId="8B8B7DE83B2D42EB9238D13CC88C2865">
    <w:name w:val="8B8B7DE83B2D42EB9238D13CC88C2865"/>
  </w:style>
  <w:style w:type="paragraph" w:customStyle="1" w:styleId="0092F769A7054667B2341CC69D7DAD4A">
    <w:name w:val="0092F769A7054667B2341CC69D7DAD4A"/>
  </w:style>
  <w:style w:type="paragraph" w:customStyle="1" w:styleId="4B0B58D9F1114553873F0819BF0DF1FA">
    <w:name w:val="4B0B58D9F1114553873F0819BF0DF1FA"/>
  </w:style>
  <w:style w:type="paragraph" w:customStyle="1" w:styleId="3295F29858864BB3885428C4FF6E2A96">
    <w:name w:val="3295F29858864BB3885428C4FF6E2A96"/>
  </w:style>
  <w:style w:type="paragraph" w:customStyle="1" w:styleId="4A136D4EB77545FBB182E89790FFD61C">
    <w:name w:val="4A136D4EB77545FBB182E89790FFD61C"/>
  </w:style>
  <w:style w:type="paragraph" w:customStyle="1" w:styleId="2466CA71131F458D9B950E73B2BFB199">
    <w:name w:val="2466CA71131F458D9B950E73B2BFB199"/>
  </w:style>
  <w:style w:type="paragraph" w:customStyle="1" w:styleId="FA4196171ADD4FDFBE5D71D92516B7B9">
    <w:name w:val="FA4196171ADD4FDFBE5D71D92516B7B9"/>
  </w:style>
  <w:style w:type="paragraph" w:customStyle="1" w:styleId="9D5C6494F6624BF4A8202B8B7E62D27D">
    <w:name w:val="9D5C6494F6624BF4A8202B8B7E62D27D"/>
  </w:style>
  <w:style w:type="paragraph" w:customStyle="1" w:styleId="79918E1D0B87443483003267EFDD8458">
    <w:name w:val="79918E1D0B87443483003267EFDD8458"/>
  </w:style>
  <w:style w:type="paragraph" w:customStyle="1" w:styleId="D9D997B1F7BA4F6F8E48624EB9428A3A">
    <w:name w:val="D9D997B1F7BA4F6F8E48624EB9428A3A"/>
  </w:style>
  <w:style w:type="paragraph" w:customStyle="1" w:styleId="FB9C06770DF647038ACDE3DDF906C9C4">
    <w:name w:val="FB9C06770DF647038ACDE3DDF906C9C4"/>
  </w:style>
  <w:style w:type="paragraph" w:customStyle="1" w:styleId="F5CA15C7F3AA47BAA119B819C344420A">
    <w:name w:val="F5CA15C7F3AA47BAA119B819C344420A"/>
  </w:style>
  <w:style w:type="paragraph" w:customStyle="1" w:styleId="5D62214C2B5A4F0D95AB4BD50B2E5AE9">
    <w:name w:val="5D62214C2B5A4F0D95AB4BD50B2E5AE9"/>
  </w:style>
  <w:style w:type="paragraph" w:customStyle="1" w:styleId="3EAE125C137B47CBB1A6063C7848472B">
    <w:name w:val="3EAE125C137B47CBB1A6063C7848472B"/>
  </w:style>
  <w:style w:type="paragraph" w:customStyle="1" w:styleId="63C11619716E4727B2E09E905444874F">
    <w:name w:val="63C11619716E4727B2E09E905444874F"/>
  </w:style>
  <w:style w:type="paragraph" w:customStyle="1" w:styleId="3D244114A13D460693D765576D38F6DA">
    <w:name w:val="3D244114A13D460693D765576D38F6DA"/>
  </w:style>
  <w:style w:type="paragraph" w:customStyle="1" w:styleId="3698FD693DFA46D4909AB4A21626A7CC">
    <w:name w:val="3698FD693DFA46D4909AB4A21626A7CC"/>
  </w:style>
  <w:style w:type="paragraph" w:customStyle="1" w:styleId="A90EAE18E2B140D8A79AC1672A84A387">
    <w:name w:val="A90EAE18E2B140D8A79AC1672A84A387"/>
  </w:style>
  <w:style w:type="paragraph" w:customStyle="1" w:styleId="2BC3424AF81D4611A1AA55AFF93E1DCA">
    <w:name w:val="2BC3424AF81D4611A1AA55AFF93E1DCA"/>
  </w:style>
  <w:style w:type="paragraph" w:customStyle="1" w:styleId="DDB2C50BA38F437C8B11AFFAA158C369">
    <w:name w:val="DDB2C50BA38F437C8B11AFFAA158C369"/>
  </w:style>
  <w:style w:type="paragraph" w:customStyle="1" w:styleId="FB716F112398492CA217469FB68F73D7">
    <w:name w:val="FB716F112398492CA217469FB68F73D7"/>
  </w:style>
  <w:style w:type="paragraph" w:customStyle="1" w:styleId="521F60761E8D405F897C831284870B60">
    <w:name w:val="521F60761E8D405F897C831284870B60"/>
  </w:style>
  <w:style w:type="paragraph" w:customStyle="1" w:styleId="517CCC402B0842209A87861CF2BB544F">
    <w:name w:val="517CCC402B0842209A87861CF2BB544F"/>
  </w:style>
  <w:style w:type="paragraph" w:customStyle="1" w:styleId="D142F974238749F8B8A867F03AA25CD1">
    <w:name w:val="D142F974238749F8B8A867F03AA25CD1"/>
  </w:style>
  <w:style w:type="paragraph" w:customStyle="1" w:styleId="EB21674C924A4F768013812B0066333F">
    <w:name w:val="EB21674C924A4F768013812B0066333F"/>
  </w:style>
  <w:style w:type="paragraph" w:customStyle="1" w:styleId="257116B26D834E68B31580D9568370C1">
    <w:name w:val="257116B26D834E68B31580D9568370C1"/>
  </w:style>
  <w:style w:type="paragraph" w:customStyle="1" w:styleId="9142CCE75A40480F83B5E9892A8651A6">
    <w:name w:val="9142CCE75A40480F83B5E9892A8651A6"/>
  </w:style>
  <w:style w:type="paragraph" w:customStyle="1" w:styleId="08F43AD3F13E4CF1A94A6F5934D4030E">
    <w:name w:val="08F43AD3F13E4CF1A94A6F5934D4030E"/>
    <w:rsid w:val="00F03B25"/>
  </w:style>
  <w:style w:type="paragraph" w:customStyle="1" w:styleId="0F140CFF04A14342BDF452ED0E0F9F9C">
    <w:name w:val="0F140CFF04A14342BDF452ED0E0F9F9C"/>
    <w:rsid w:val="00F03B25"/>
  </w:style>
  <w:style w:type="paragraph" w:customStyle="1" w:styleId="EFDE400C3A244DB0AD12C84B1F2CFF97">
    <w:name w:val="EFDE400C3A244DB0AD12C84B1F2CFF97"/>
    <w:rsid w:val="00F03B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Casablanca, Maarif/Fourat</CompanyAddress>
  <CompanyPhone>0638298866</CompanyPhone>
  <CompanyFax/>
  <CompanyEmail>marlenemazinga2017@gmail.com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étudiant (conception moderne).dotx</Template>
  <TotalTime>0</TotalTime>
  <Pages>2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Marlene Mazinga</cp:keywords>
  <dc:description/>
  <cp:lastModifiedBy/>
  <cp:revision>1</cp:revision>
  <dcterms:created xsi:type="dcterms:W3CDTF">2023-02-02T02:56:00Z</dcterms:created>
  <dcterms:modified xsi:type="dcterms:W3CDTF">2023-02-02T03:01:00Z</dcterms:modified>
  <cp:category/>
  <cp:contentStatus>@Lanza_Lena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